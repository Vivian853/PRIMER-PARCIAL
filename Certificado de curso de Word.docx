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D7A7C" w14:textId="77777777" w:rsidR="003D0B8F" w:rsidRPr="009B1E67" w:rsidRDefault="00FE60D5" w:rsidP="00FE60D5">
      <w:pPr>
        <w:spacing w:before="0"/>
        <w:rPr>
          <w:noProof/>
          <w:lang w:val="es-MX"/>
        </w:rPr>
      </w:pPr>
      <w:r w:rsidRPr="009B1E67">
        <w:rPr>
          <w:noProof/>
          <w:lang w:val="es-MX" w:bidi="es-E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4B6A583" wp14:editId="092E7CA9">
                <wp:simplePos x="0" y="0"/>
                <wp:positionH relativeFrom="column">
                  <wp:posOffset>-276225</wp:posOffset>
                </wp:positionH>
                <wp:positionV relativeFrom="paragraph">
                  <wp:posOffset>-219075</wp:posOffset>
                </wp:positionV>
                <wp:extent cx="10696575" cy="7498080"/>
                <wp:effectExtent l="19050" t="114300" r="142875" b="140970"/>
                <wp:wrapNone/>
                <wp:docPr id="1" name="Imagen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6575" cy="7498080"/>
                          <a:chOff x="0" y="109821"/>
                          <a:chExt cx="9961183" cy="7572074"/>
                        </a:xfrm>
                      </wpg:grpSpPr>
                      <wps:wsp>
                        <wps:cNvPr id="2" name="Forma libre: Forma 2"/>
                        <wps:cNvSpPr/>
                        <wps:spPr>
                          <a:xfrm>
                            <a:off x="0" y="219073"/>
                            <a:ext cx="1246878" cy="7404180"/>
                          </a:xfrm>
                          <a:custGeom>
                            <a:avLst/>
                            <a:gdLst>
                              <a:gd name="connsiteX0" fmla="*/ 1219192 w 1246878"/>
                              <a:gd name="connsiteY0" fmla="*/ 0 h 7404180"/>
                              <a:gd name="connsiteX1" fmla="*/ 686558 w 1246878"/>
                              <a:gd name="connsiteY1" fmla="*/ 0 h 7404180"/>
                              <a:gd name="connsiteX2" fmla="*/ 566797 w 1246878"/>
                              <a:gd name="connsiteY2" fmla="*/ 5194902 h 7404180"/>
                              <a:gd name="connsiteX3" fmla="*/ 0 w 1246878"/>
                              <a:gd name="connsiteY3" fmla="*/ 5987378 h 7404180"/>
                              <a:gd name="connsiteX4" fmla="*/ 0 w 1246878"/>
                              <a:gd name="connsiteY4" fmla="*/ 7398085 h 7404180"/>
                              <a:gd name="connsiteX5" fmla="*/ 41529 w 1246878"/>
                              <a:gd name="connsiteY5" fmla="*/ 7404181 h 7404180"/>
                              <a:gd name="connsiteX6" fmla="*/ 1107306 w 1246878"/>
                              <a:gd name="connsiteY6" fmla="*/ 5330792 h 7404180"/>
                              <a:gd name="connsiteX7" fmla="*/ 1219192 w 1246878"/>
                              <a:gd name="connsiteY7" fmla="*/ 0 h 74041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246878" h="7404180">
                                <a:moveTo>
                                  <a:pt x="1219192" y="0"/>
                                </a:moveTo>
                                <a:lnTo>
                                  <a:pt x="686558" y="0"/>
                                </a:lnTo>
                                <a:cubicBezTo>
                                  <a:pt x="686558" y="0"/>
                                  <a:pt x="742437" y="4701257"/>
                                  <a:pt x="566797" y="5194902"/>
                                </a:cubicBezTo>
                                <a:cubicBezTo>
                                  <a:pt x="505203" y="5367876"/>
                                  <a:pt x="274699" y="5668991"/>
                                  <a:pt x="0" y="5987378"/>
                                </a:cubicBezTo>
                                <a:lnTo>
                                  <a:pt x="0" y="7398085"/>
                                </a:lnTo>
                                <a:lnTo>
                                  <a:pt x="41529" y="7404181"/>
                                </a:lnTo>
                                <a:cubicBezTo>
                                  <a:pt x="41529" y="7404181"/>
                                  <a:pt x="903218" y="6008078"/>
                                  <a:pt x="1107306" y="5330792"/>
                                </a:cubicBezTo>
                                <a:cubicBezTo>
                                  <a:pt x="1330317" y="4589625"/>
                                  <a:pt x="1219192" y="0"/>
                                  <a:pt x="12191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688" cap="flat">
                            <a:solidFill>
                              <a:schemeClr val="accent5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orma libre: Forma 6"/>
                        <wps:cNvSpPr/>
                        <wps:spPr>
                          <a:xfrm>
                            <a:off x="530221" y="218946"/>
                            <a:ext cx="1420729" cy="7404180"/>
                          </a:xfrm>
                          <a:custGeom>
                            <a:avLst/>
                            <a:gdLst>
                              <a:gd name="connsiteX0" fmla="*/ 880359 w 1420729"/>
                              <a:gd name="connsiteY0" fmla="*/ 127 h 7404180"/>
                              <a:gd name="connsiteX1" fmla="*/ 800095 w 1420729"/>
                              <a:gd name="connsiteY1" fmla="*/ 5359493 h 7404180"/>
                              <a:gd name="connsiteX2" fmla="*/ 0 w 1420729"/>
                              <a:gd name="connsiteY2" fmla="*/ 7404181 h 7404180"/>
                              <a:gd name="connsiteX3" fmla="*/ 1240020 w 1420729"/>
                              <a:gd name="connsiteY3" fmla="*/ 7404181 h 7404180"/>
                              <a:gd name="connsiteX4" fmla="*/ 1402198 w 1420729"/>
                              <a:gd name="connsiteY4" fmla="*/ 5388322 h 7404180"/>
                              <a:gd name="connsiteX5" fmla="*/ 1413247 w 1420729"/>
                              <a:gd name="connsiteY5" fmla="*/ 0 h 74041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20729" h="7404180">
                                <a:moveTo>
                                  <a:pt x="880359" y="127"/>
                                </a:moveTo>
                                <a:cubicBezTo>
                                  <a:pt x="880359" y="127"/>
                                  <a:pt x="975862" y="4865593"/>
                                  <a:pt x="800095" y="5359493"/>
                                </a:cubicBezTo>
                                <a:cubicBezTo>
                                  <a:pt x="624328" y="5853394"/>
                                  <a:pt x="0" y="7404181"/>
                                  <a:pt x="0" y="7404181"/>
                                </a:cubicBezTo>
                                <a:lnTo>
                                  <a:pt x="1240020" y="7404181"/>
                                </a:lnTo>
                                <a:cubicBezTo>
                                  <a:pt x="1240020" y="7404181"/>
                                  <a:pt x="1376798" y="6193878"/>
                                  <a:pt x="1402198" y="5388322"/>
                                </a:cubicBezTo>
                                <a:cubicBezTo>
                                  <a:pt x="1435980" y="4313655"/>
                                  <a:pt x="1413247" y="0"/>
                                  <a:pt x="14132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688" cap="flat">
                            <a:solidFill>
                              <a:schemeClr val="accent5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orma libre: Forma 7"/>
                        <wps:cNvSpPr/>
                        <wps:spPr>
                          <a:xfrm>
                            <a:off x="2149433" y="176401"/>
                            <a:ext cx="1418101" cy="7378780"/>
                          </a:xfrm>
                          <a:custGeom>
                            <a:avLst/>
                            <a:gdLst>
                              <a:gd name="connsiteX0" fmla="*/ 23523 w 1418101"/>
                              <a:gd name="connsiteY0" fmla="*/ 0 h 7378780"/>
                              <a:gd name="connsiteX1" fmla="*/ 22253 w 1418101"/>
                              <a:gd name="connsiteY1" fmla="*/ 5401911 h 7378780"/>
                              <a:gd name="connsiteX2" fmla="*/ 225452 w 1418101"/>
                              <a:gd name="connsiteY2" fmla="*/ 7378781 h 7378780"/>
                              <a:gd name="connsiteX3" fmla="*/ 1418101 w 1418101"/>
                              <a:gd name="connsiteY3" fmla="*/ 7378781 h 7378780"/>
                              <a:gd name="connsiteX4" fmla="*/ 597051 w 1418101"/>
                              <a:gd name="connsiteY4" fmla="*/ 5125942 h 7378780"/>
                              <a:gd name="connsiteX5" fmla="*/ 555650 w 1418101"/>
                              <a:gd name="connsiteY5" fmla="*/ 0 h 73787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18101" h="7378780">
                                <a:moveTo>
                                  <a:pt x="23523" y="0"/>
                                </a:moveTo>
                                <a:cubicBezTo>
                                  <a:pt x="23523" y="0"/>
                                  <a:pt x="-28547" y="4552414"/>
                                  <a:pt x="22253" y="5401911"/>
                                </a:cubicBezTo>
                                <a:cubicBezTo>
                                  <a:pt x="73053" y="6251409"/>
                                  <a:pt x="225452" y="7378781"/>
                                  <a:pt x="225452" y="7378781"/>
                                </a:cubicBezTo>
                                <a:lnTo>
                                  <a:pt x="1418101" y="7378781"/>
                                </a:lnTo>
                                <a:cubicBezTo>
                                  <a:pt x="1418101" y="7378781"/>
                                  <a:pt x="705128" y="5692358"/>
                                  <a:pt x="597051" y="5125942"/>
                                </a:cubicBezTo>
                                <a:cubicBezTo>
                                  <a:pt x="488975" y="4559526"/>
                                  <a:pt x="555650" y="0"/>
                                  <a:pt x="5556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BD9CD"/>
                          </a:solidFill>
                          <a:ln w="12688" cap="flat">
                            <a:solidFill>
                              <a:schemeClr val="accent5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orma libre: Forma 8"/>
                        <wps:cNvSpPr/>
                        <wps:spPr>
                          <a:xfrm>
                            <a:off x="2866223" y="176401"/>
                            <a:ext cx="2542164" cy="7446852"/>
                          </a:xfrm>
                          <a:custGeom>
                            <a:avLst/>
                            <a:gdLst>
                              <a:gd name="connsiteX0" fmla="*/ 15516 w 2542164"/>
                              <a:gd name="connsiteY0" fmla="*/ 0 h 7446852"/>
                              <a:gd name="connsiteX1" fmla="*/ 85873 w 2542164"/>
                              <a:gd name="connsiteY1" fmla="*/ 5118703 h 7446852"/>
                              <a:gd name="connsiteX2" fmla="*/ 1251472 w 2542164"/>
                              <a:gd name="connsiteY2" fmla="*/ 7446852 h 7446852"/>
                              <a:gd name="connsiteX3" fmla="*/ 2542165 w 2542164"/>
                              <a:gd name="connsiteY3" fmla="*/ 7446852 h 7446852"/>
                              <a:gd name="connsiteX4" fmla="*/ 700804 w 2542164"/>
                              <a:gd name="connsiteY4" fmla="*/ 5155025 h 7446852"/>
                              <a:gd name="connsiteX5" fmla="*/ 547770 w 2542164"/>
                              <a:gd name="connsiteY5" fmla="*/ 0 h 74468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542164" h="7446852">
                                <a:moveTo>
                                  <a:pt x="15516" y="0"/>
                                </a:moveTo>
                                <a:cubicBezTo>
                                  <a:pt x="15516" y="0"/>
                                  <a:pt x="-49254" y="4392648"/>
                                  <a:pt x="85873" y="5118703"/>
                                </a:cubicBezTo>
                                <a:cubicBezTo>
                                  <a:pt x="221001" y="5844757"/>
                                  <a:pt x="1251472" y="7446852"/>
                                  <a:pt x="1251472" y="7446852"/>
                                </a:cubicBezTo>
                                <a:lnTo>
                                  <a:pt x="2542165" y="7446852"/>
                                </a:lnTo>
                                <a:cubicBezTo>
                                  <a:pt x="2542165" y="7446852"/>
                                  <a:pt x="943753" y="6106122"/>
                                  <a:pt x="700804" y="5155025"/>
                                </a:cubicBezTo>
                                <a:cubicBezTo>
                                  <a:pt x="457854" y="4203928"/>
                                  <a:pt x="547770" y="0"/>
                                  <a:pt x="5477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12688" cap="flat">
                            <a:solidFill>
                              <a:schemeClr val="accent5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orma libre: Forma 9"/>
                        <wps:cNvSpPr/>
                        <wps:spPr>
                          <a:xfrm>
                            <a:off x="85724" y="109821"/>
                            <a:ext cx="9875459" cy="7572074"/>
                          </a:xfrm>
                          <a:custGeom>
                            <a:avLst/>
                            <a:gdLst>
                              <a:gd name="connsiteX0" fmla="*/ 0 w 9875458"/>
                              <a:gd name="connsiteY0" fmla="*/ 0 h 7572073"/>
                              <a:gd name="connsiteX1" fmla="*/ 9875458 w 9875458"/>
                              <a:gd name="connsiteY1" fmla="*/ 0 h 7572073"/>
                              <a:gd name="connsiteX2" fmla="*/ 9875458 w 9875458"/>
                              <a:gd name="connsiteY2" fmla="*/ 7572073 h 7572073"/>
                              <a:gd name="connsiteX3" fmla="*/ 0 w 9875458"/>
                              <a:gd name="connsiteY3" fmla="*/ 7572073 h 75720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875458" h="7572073">
                                <a:moveTo>
                                  <a:pt x="0" y="0"/>
                                </a:moveTo>
                                <a:lnTo>
                                  <a:pt x="9875458" y="0"/>
                                </a:lnTo>
                                <a:lnTo>
                                  <a:pt x="9875458" y="7572073"/>
                                </a:lnTo>
                                <a:lnTo>
                                  <a:pt x="0" y="75720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3759" cap="flat">
                            <a:solidFill>
                              <a:schemeClr val="accent5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orma libre: Forma 10"/>
                        <wps:cNvSpPr/>
                        <wps:spPr>
                          <a:xfrm>
                            <a:off x="1537960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6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8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6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8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solidFill>
                              <a:schemeClr val="accent5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orma libre: Forma 11"/>
                        <wps:cNvSpPr/>
                        <wps:spPr>
                          <a:xfrm>
                            <a:off x="814064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6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8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6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8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solidFill>
                              <a:schemeClr val="accent5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orma libre: Forma 12"/>
                        <wps:cNvSpPr/>
                        <wps:spPr>
                          <a:xfrm>
                            <a:off x="2249155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5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7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5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7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solidFill>
                              <a:schemeClr val="accent5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orma libre: Forma 13"/>
                        <wps:cNvSpPr/>
                        <wps:spPr>
                          <a:xfrm>
                            <a:off x="2973051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5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7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5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7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solidFill>
                              <a:schemeClr val="accent5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349ACB" id="Imagen 3" o:spid="_x0000_s1026" alt="&quot;&quot;" style="position:absolute;margin-left:-21.75pt;margin-top:-17.25pt;width:842.25pt;height:590.4pt;z-index:-251657216;mso-width-relative:margin;mso-height-relative:margin" coordorigin=",1098" coordsize="99611,7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">
                <v:shape id="Forma libre: Forma 2" o:spid="_x0000_s1027" style="position:absolute;top:2190;width:12468;height:74042;visibility:visible;mso-wrap-style:square;v-text-anchor:middle" coordsize="1246878,740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" path="m1219192,l686558,v,,55879,4701257,-119761,5194902c505203,5367876,274699,5668991,,5987378l,7398085r41529,6096c41529,7404181,903218,6008078,1107306,5330792,1330317,4589625,1219192,,1219192,xe" fillcolor="#da5644 [3208]" strokecolor="#b23423 [2408]" strokeweight=".35244mm">
                  <v:stroke joinstyle="miter"/>
                  <v:path arrowok="t" o:connecttype="custom" o:connectlocs="1219192,0;686558,0;566797,5194902;0,5987378;0,7398085;41529,7404181;1107306,5330792;1219192,0" o:connectangles="0,0,0,0,0,0,0,0"/>
                </v:shape>
                <v:shape id="Forma libre: Forma 6" o:spid="_x0000_s1028" style="position:absolute;left:5302;top:2189;width:14207;height:74042;visibility:visible;mso-wrap-style:square;v-text-anchor:middle" coordsize="1420729,740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" path="m880359,127v,,95503,4865466,-80264,5359366c624328,5853394,,7404181,,7404181r1240020,c1240020,7404181,1376798,6193878,1402198,5388322,1435980,4313655,1413247,,1413247,l880359,127xe" fillcolor="#f28d35 [3205]" strokecolor="#b23423 [2408]" strokeweight=".35244mm">
                  <v:stroke joinstyle="miter"/>
                  <v:path arrowok="t" o:connecttype="custom" o:connectlocs="880359,127;800095,5359493;0,7404181;1240020,7404181;1402198,5388322;1413247,0" o:connectangles="0,0,0,0,0,0"/>
                </v:shape>
                <v:shape id="Forma libre: Forma 7" o:spid="_x0000_s1029" style="position:absolute;left:21494;top:1764;width:14181;height:73787;visibility:visible;mso-wrap-style:square;v-text-anchor:middle" coordsize="1418101,737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" path="m23523,v,,-52070,4552414,-1270,5401911c73053,6251409,225452,7378781,225452,7378781r1192649,c1418101,7378781,705128,5692358,597051,5125942,488975,4559526,555650,,555650,l23523,xe" fillcolor="#dbd9cd" strokecolor="#b23423 [2408]" strokeweight=".35244mm">
                  <v:stroke joinstyle="miter"/>
                  <v:path arrowok="t" o:connecttype="custom" o:connectlocs="23523,0;22253,5401911;225452,7378781;1418101,7378781;597051,5125942;555650,0" o:connectangles="0,0,0,0,0,0"/>
                </v:shape>
                <v:shape id="Forma libre: Forma 8" o:spid="_x0000_s1030" style="position:absolute;left:28662;top:1764;width:25421;height:74468;visibility:visible;mso-wrap-style:square;v-text-anchor:middle" coordsize="2542164,7446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" path="m15516,v,,-64770,4392648,70357,5118703c221001,5844757,1251472,7446852,1251472,7446852r1290693,c2542165,7446852,943753,6106122,700804,5155025,457854,4203928,547770,,547770,l15516,xe" fillcolor="#e8998e [1944]" strokecolor="#b23423 [2408]" strokeweight=".35244mm">
                  <v:stroke joinstyle="miter"/>
                  <v:path arrowok="t" o:connecttype="custom" o:connectlocs="15516,0;85873,5118703;1251472,7446852;2542165,7446852;700804,5155025;547770,0" o:connectangles="0,0,0,0,0,0"/>
                </v:shape>
                <v:shape id="Forma libre: Forma 9" o:spid="_x0000_s1031" style="position:absolute;left:857;top:1098;width:98754;height:75720;visibility:visible;mso-wrap-style:square;v-text-anchor:middle" coordsize="9875458,7572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" path="m,l9875458,r,7572073l,7572073,,xe" filled="f" strokecolor="#b23423 [2408]" strokeweight="7.04886mm">
                  <v:stroke joinstyle="miter"/>
                  <v:path arrowok="t" o:connecttype="custom" o:connectlocs="0,0;9875459,0;9875459,7572074;0,7572074" o:connectangles="0,0,0,0"/>
                </v:shape>
                <v:shape id="Forma libre: Forma 10" o:spid="_x0000_s1032" style="position:absolute;left:15379;top:22989;width:3314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" path="m208660,115061r122681,5715l235076,196976r32384,118363l165226,247394,62738,314831,95757,196595,,119887r122554,-5080l165988,r42672,115061xe" strokecolor="#b23423 [2408]" strokeweight=".35244mm">
                  <v:stroke joinstyle="miter"/>
                  <v:path arrowok="t" o:connecttype="custom" o:connectlocs="208660,115061;331341,120776;235076,196976;267460,315339;165226,247394;62738,314831;95757,196595;0,119887;122554,114807;165988,0;208660,115061" o:connectangles="0,0,0,0,0,0,0,0,0,0,0"/>
                </v:shape>
                <v:shape id="Forma libre: Forma 11" o:spid="_x0000_s1033" style="position:absolute;left:8140;top:22989;width:3314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" path="m208660,115061r122681,5715l235076,196976r32384,118363l165226,247394,62738,314831,95757,196595,,119887r122554,-5080l165988,r42672,115061xe" strokecolor="#b23423 [2408]" strokeweight=".35244mm">
                  <v:stroke joinstyle="miter"/>
                  <v:path arrowok="t" o:connecttype="custom" o:connectlocs="208660,115061;331341,120776;235076,196976;267460,315339;165226,247394;62738,314831;95757,196595;0,119887;122554,114807;165988,0;208660,115061" o:connectangles="0,0,0,0,0,0,0,0,0,0,0"/>
                </v:shape>
                <v:shape id="Forma libre: Forma 12" o:spid="_x0000_s1034" style="position:absolute;left:22491;top:22989;width:3313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" path="m208660,115061r122681,5715l235075,196976r32385,118363l165226,247394,62737,314831,95757,196595,,119887r122554,-5080l165988,r42672,115061xe" strokecolor="#b23423 [2408]" strokeweight=".35244mm">
                  <v:stroke joinstyle="miter"/>
                  <v:path arrowok="t" o:connecttype="custom" o:connectlocs="208660,115061;331341,120776;235075,196976;267460,315339;165226,247394;62737,314831;95757,196595;0,119887;122554,114807;165988,0;208660,115061" o:connectangles="0,0,0,0,0,0,0,0,0,0,0"/>
                </v:shape>
                <v:shape id="Forma libre: Forma 13" o:spid="_x0000_s1035" style="position:absolute;left:29730;top:22989;width:3313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" path="m208660,115061r122681,5715l235075,196976r32385,118363l165226,247394,62737,314831,95757,196595,,119887r122554,-5080l165988,r42672,115061xe" strokecolor="#b23423 [2408]" strokeweight=".35244mm">
                  <v:stroke joinstyle="miter"/>
                  <v:path arrowok="t" o:connecttype="custom" o:connectlocs="208660,115061;331341,120776;235075,196976;267460,315339;165226,247394;62737,314831;95757,196595;0,119887;122554,114807;165988,0;208660,115061" o:connectangles="0,0,0,0,0,0,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Diseño de tabla"/>
      </w:tblPr>
      <w:tblGrid>
        <w:gridCol w:w="7579"/>
        <w:gridCol w:w="6524"/>
        <w:gridCol w:w="2015"/>
      </w:tblGrid>
      <w:tr w:rsidR="008620FD" w:rsidRPr="009B1E67" w14:paraId="5C42BB05" w14:textId="77777777" w:rsidTr="008620FD">
        <w:trPr>
          <w:trHeight w:val="3525"/>
        </w:trPr>
        <w:tc>
          <w:tcPr>
            <w:tcW w:w="7110" w:type="dxa"/>
          </w:tcPr>
          <w:p w14:paraId="6C50BE90" w14:textId="39B841CA" w:rsidR="008620FD" w:rsidRPr="009B1E67" w:rsidRDefault="008620FD" w:rsidP="007C2B59">
            <w:pPr>
              <w:rPr>
                <w:noProof/>
                <w:lang w:val="es-MX"/>
              </w:rPr>
            </w:pPr>
          </w:p>
        </w:tc>
        <w:tc>
          <w:tcPr>
            <w:tcW w:w="6120" w:type="dxa"/>
            <w:tcMar>
              <w:top w:w="2160" w:type="dxa"/>
              <w:left w:w="0" w:type="dxa"/>
              <w:right w:w="115" w:type="dxa"/>
            </w:tcMar>
          </w:tcPr>
          <w:p w14:paraId="70AB7A25" w14:textId="5744CF5F" w:rsidR="008620FD" w:rsidRPr="009B1E67" w:rsidRDefault="009B4CF8" w:rsidP="00E5434A">
            <w:pPr>
              <w:pStyle w:val="Ttul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Certificado de curso de Word</w:t>
            </w:r>
          </w:p>
          <w:p w14:paraId="7D79C391" w14:textId="4549FD14" w:rsidR="008620FD" w:rsidRPr="009B4CF8" w:rsidRDefault="009B4CF8" w:rsidP="00E5434A">
            <w:pPr>
              <w:pStyle w:val="Ttulo1"/>
              <w:rPr>
                <w:noProof/>
                <w:color w:val="DA5644" w:themeColor="accent5"/>
                <w:sz w:val="72"/>
                <w:szCs w:val="72"/>
                <w:lang w:val="es-MX"/>
              </w:rPr>
            </w:pPr>
            <w:r w:rsidRPr="009B4CF8">
              <w:rPr>
                <w:noProof/>
                <w:color w:val="DA5644" w:themeColor="accent5"/>
                <w:sz w:val="72"/>
                <w:szCs w:val="72"/>
                <w:lang w:val="es-MX"/>
              </w:rPr>
              <w:t>Ramirez Cienfuegos Vivian Edurne</w:t>
            </w:r>
          </w:p>
          <w:p w14:paraId="435081B2" w14:textId="1FDEB022" w:rsidR="008620FD" w:rsidRPr="009B1E67" w:rsidRDefault="009B4CF8" w:rsidP="00E5434A">
            <w:pPr>
              <w:pStyle w:val="Subttul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Recibe este certificado por cursar el curso de Word del 2025</w:t>
            </w:r>
          </w:p>
        </w:tc>
        <w:tc>
          <w:tcPr>
            <w:tcW w:w="1890" w:type="dxa"/>
          </w:tcPr>
          <w:p w14:paraId="028C526C" w14:textId="77777777" w:rsidR="008620FD" w:rsidRPr="009B1E67" w:rsidRDefault="008620FD" w:rsidP="001D26D4">
            <w:pPr>
              <w:rPr>
                <w:noProof/>
                <w:lang w:val="es-MX"/>
              </w:rPr>
            </w:pPr>
          </w:p>
        </w:tc>
      </w:tr>
      <w:tr w:rsidR="008620FD" w:rsidRPr="009B1E67" w14:paraId="78723531" w14:textId="77777777" w:rsidTr="008620FD">
        <w:trPr>
          <w:trHeight w:val="1584"/>
        </w:trPr>
        <w:tc>
          <w:tcPr>
            <w:tcW w:w="7110" w:type="dxa"/>
          </w:tcPr>
          <w:p w14:paraId="070D9B18" w14:textId="4042CF17" w:rsidR="008620FD" w:rsidRPr="009B1E67" w:rsidRDefault="008620FD" w:rsidP="008620FD">
            <w:pPr>
              <w:rPr>
                <w:noProof/>
                <w:lang w:val="es-MX"/>
              </w:rPr>
            </w:pPr>
          </w:p>
        </w:tc>
        <w:tc>
          <w:tcPr>
            <w:tcW w:w="6120" w:type="dxa"/>
            <w:tcBorders>
              <w:bottom w:val="single" w:sz="12" w:space="0" w:color="518EA6" w:themeColor="accent3"/>
            </w:tcBorders>
            <w:tcMar>
              <w:top w:w="0" w:type="dxa"/>
              <w:left w:w="0" w:type="dxa"/>
              <w:right w:w="115" w:type="dxa"/>
            </w:tcMar>
          </w:tcPr>
          <w:p w14:paraId="30039DE5" w14:textId="4710D4FA" w:rsidR="008620FD" w:rsidRPr="009B1E67" w:rsidRDefault="00B548CE" w:rsidP="008620FD">
            <w:pPr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drawing>
                <wp:inline distT="0" distB="0" distL="0" distR="0" wp14:anchorId="6BC74AFE" wp14:editId="44103890">
                  <wp:extent cx="1247775" cy="1247775"/>
                  <wp:effectExtent l="0" t="0" r="9525" b="9525"/>
                  <wp:docPr id="2144964990" name="Imagen 1" descr="Código QR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964990" name="Imagen 1" descr="Código QR&#10;&#10;El contenido generado por IA puede ser incorrecto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39" cy="1247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15CD1A2F" w14:textId="77777777" w:rsidR="008620FD" w:rsidRPr="009B1E67" w:rsidRDefault="008620FD" w:rsidP="008620FD">
            <w:pPr>
              <w:rPr>
                <w:noProof/>
                <w:lang w:val="es-MX"/>
              </w:rPr>
            </w:pPr>
          </w:p>
        </w:tc>
      </w:tr>
      <w:tr w:rsidR="001D26D4" w:rsidRPr="009B1E67" w14:paraId="122AD5B1" w14:textId="77777777" w:rsidTr="008620FD">
        <w:trPr>
          <w:trHeight w:val="1325"/>
        </w:trPr>
        <w:tc>
          <w:tcPr>
            <w:tcW w:w="7110" w:type="dxa"/>
          </w:tcPr>
          <w:p w14:paraId="506F9AE0" w14:textId="77777777" w:rsidR="001D26D4" w:rsidRPr="009B1E67" w:rsidRDefault="001D26D4" w:rsidP="001D26D4">
            <w:pPr>
              <w:rPr>
                <w:noProof/>
                <w:lang w:val="es-MX"/>
              </w:rPr>
            </w:pPr>
          </w:p>
        </w:tc>
        <w:tc>
          <w:tcPr>
            <w:tcW w:w="6120" w:type="dxa"/>
            <w:tcBorders>
              <w:top w:val="single" w:sz="12" w:space="0" w:color="518EA6" w:themeColor="accent3"/>
              <w:bottom w:val="single" w:sz="12" w:space="0" w:color="518EA6" w:themeColor="accent3"/>
            </w:tcBorders>
            <w:tcMar>
              <w:left w:w="0" w:type="dxa"/>
              <w:right w:w="115" w:type="dxa"/>
            </w:tcMar>
          </w:tcPr>
          <w:p w14:paraId="649569CD" w14:textId="0A42CBAE" w:rsidR="001D26D4" w:rsidRPr="009B1E67" w:rsidRDefault="009B4CF8" w:rsidP="00FE60D5">
            <w:pPr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Jovan Del Prado, Encargado</w:t>
            </w:r>
          </w:p>
        </w:tc>
        <w:tc>
          <w:tcPr>
            <w:tcW w:w="1890" w:type="dxa"/>
          </w:tcPr>
          <w:p w14:paraId="5308C2ED" w14:textId="77777777" w:rsidR="001D26D4" w:rsidRPr="009B1E67" w:rsidRDefault="001D26D4" w:rsidP="001D26D4">
            <w:pPr>
              <w:rPr>
                <w:noProof/>
                <w:lang w:val="es-MX"/>
              </w:rPr>
            </w:pPr>
          </w:p>
        </w:tc>
      </w:tr>
      <w:tr w:rsidR="001D26D4" w:rsidRPr="009B1E67" w14:paraId="6156EC90" w14:textId="77777777" w:rsidTr="009B1E67">
        <w:trPr>
          <w:trHeight w:val="991"/>
        </w:trPr>
        <w:tc>
          <w:tcPr>
            <w:tcW w:w="7110" w:type="dxa"/>
          </w:tcPr>
          <w:p w14:paraId="1054A7BE" w14:textId="77777777" w:rsidR="001D26D4" w:rsidRPr="009B1E67" w:rsidRDefault="001D26D4" w:rsidP="001D26D4">
            <w:pPr>
              <w:rPr>
                <w:noProof/>
                <w:lang w:val="es-MX"/>
              </w:rPr>
            </w:pPr>
          </w:p>
        </w:tc>
        <w:tc>
          <w:tcPr>
            <w:tcW w:w="6120" w:type="dxa"/>
            <w:tcBorders>
              <w:top w:val="single" w:sz="12" w:space="0" w:color="518EA6" w:themeColor="accent3"/>
            </w:tcBorders>
            <w:tcMar>
              <w:left w:w="0" w:type="dxa"/>
              <w:right w:w="115" w:type="dxa"/>
            </w:tcMar>
          </w:tcPr>
          <w:p w14:paraId="1AB3DF98" w14:textId="5540A551" w:rsidR="001D26D4" w:rsidRPr="009B1E67" w:rsidRDefault="009B4CF8" w:rsidP="001D26D4">
            <w:pPr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Fecha   17/09/25</w:t>
            </w:r>
          </w:p>
        </w:tc>
        <w:tc>
          <w:tcPr>
            <w:tcW w:w="1890" w:type="dxa"/>
          </w:tcPr>
          <w:p w14:paraId="01958D35" w14:textId="77777777" w:rsidR="001D26D4" w:rsidRPr="009B1E67" w:rsidRDefault="001D26D4" w:rsidP="001D26D4">
            <w:pPr>
              <w:rPr>
                <w:noProof/>
                <w:lang w:val="es-MX"/>
              </w:rPr>
            </w:pPr>
          </w:p>
        </w:tc>
      </w:tr>
    </w:tbl>
    <w:p w14:paraId="5EBE4700" w14:textId="77777777" w:rsidR="003D0B8F" w:rsidRPr="009B1E67" w:rsidRDefault="003D0B8F" w:rsidP="00E5434A">
      <w:pPr>
        <w:rPr>
          <w:noProof/>
          <w:lang w:val="es-MX"/>
        </w:rPr>
      </w:pPr>
    </w:p>
    <w:sectPr w:rsidR="003D0B8F" w:rsidRPr="009B1E67" w:rsidSect="00D9340A">
      <w:pgSz w:w="16838" w:h="11906" w:orient="landscape" w:code="9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3A9F0" w14:textId="77777777" w:rsidR="009B4CF8" w:rsidRDefault="009B4CF8" w:rsidP="001D26D4">
      <w:r>
        <w:separator/>
      </w:r>
    </w:p>
  </w:endnote>
  <w:endnote w:type="continuationSeparator" w:id="0">
    <w:p w14:paraId="1D1A2727" w14:textId="77777777" w:rsidR="009B4CF8" w:rsidRDefault="009B4CF8" w:rsidP="001D26D4">
      <w:r>
        <w:continuationSeparator/>
      </w:r>
    </w:p>
  </w:endnote>
  <w:endnote w:type="continuationNotice" w:id="1">
    <w:p w14:paraId="7697BE6A" w14:textId="77777777" w:rsidR="009B4CF8" w:rsidRDefault="009B4C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A3D9F" w14:textId="77777777" w:rsidR="009B4CF8" w:rsidRDefault="009B4CF8" w:rsidP="001D26D4">
      <w:r>
        <w:separator/>
      </w:r>
    </w:p>
  </w:footnote>
  <w:footnote w:type="continuationSeparator" w:id="0">
    <w:p w14:paraId="483ACE35" w14:textId="77777777" w:rsidR="009B4CF8" w:rsidRDefault="009B4CF8" w:rsidP="001D26D4">
      <w:r>
        <w:continuationSeparator/>
      </w:r>
    </w:p>
  </w:footnote>
  <w:footnote w:type="continuationNotice" w:id="1">
    <w:p w14:paraId="57D72059" w14:textId="77777777" w:rsidR="009B4CF8" w:rsidRDefault="009B4CF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F8"/>
    <w:rsid w:val="00027D5A"/>
    <w:rsid w:val="00073F61"/>
    <w:rsid w:val="000C2671"/>
    <w:rsid w:val="000E1561"/>
    <w:rsid w:val="001314FA"/>
    <w:rsid w:val="001828B5"/>
    <w:rsid w:val="001B2278"/>
    <w:rsid w:val="001C616C"/>
    <w:rsid w:val="001D26D4"/>
    <w:rsid w:val="001E3AAD"/>
    <w:rsid w:val="001E755D"/>
    <w:rsid w:val="00283F5C"/>
    <w:rsid w:val="002929C9"/>
    <w:rsid w:val="00303EF0"/>
    <w:rsid w:val="00320A2E"/>
    <w:rsid w:val="003D0B8F"/>
    <w:rsid w:val="003F1F1C"/>
    <w:rsid w:val="00401A83"/>
    <w:rsid w:val="0051462D"/>
    <w:rsid w:val="0055003B"/>
    <w:rsid w:val="00557217"/>
    <w:rsid w:val="005616FB"/>
    <w:rsid w:val="00571585"/>
    <w:rsid w:val="005733A4"/>
    <w:rsid w:val="005C7DA9"/>
    <w:rsid w:val="00600126"/>
    <w:rsid w:val="00621E0E"/>
    <w:rsid w:val="006224C8"/>
    <w:rsid w:val="007C2B59"/>
    <w:rsid w:val="007D610F"/>
    <w:rsid w:val="00831375"/>
    <w:rsid w:val="008620FD"/>
    <w:rsid w:val="00875D43"/>
    <w:rsid w:val="008D3301"/>
    <w:rsid w:val="008D527D"/>
    <w:rsid w:val="009274EF"/>
    <w:rsid w:val="00942404"/>
    <w:rsid w:val="009454BF"/>
    <w:rsid w:val="00967998"/>
    <w:rsid w:val="00967BFA"/>
    <w:rsid w:val="009A58E2"/>
    <w:rsid w:val="009B1E67"/>
    <w:rsid w:val="009B4CF8"/>
    <w:rsid w:val="009B63FE"/>
    <w:rsid w:val="009F465B"/>
    <w:rsid w:val="00A02FF2"/>
    <w:rsid w:val="00A17D65"/>
    <w:rsid w:val="00A4188E"/>
    <w:rsid w:val="00AA08C1"/>
    <w:rsid w:val="00AE2C4D"/>
    <w:rsid w:val="00B548CD"/>
    <w:rsid w:val="00B548CE"/>
    <w:rsid w:val="00B854F6"/>
    <w:rsid w:val="00B94BC9"/>
    <w:rsid w:val="00C72177"/>
    <w:rsid w:val="00CA25FE"/>
    <w:rsid w:val="00CB42DA"/>
    <w:rsid w:val="00CC2A1C"/>
    <w:rsid w:val="00CE1C46"/>
    <w:rsid w:val="00D77355"/>
    <w:rsid w:val="00D9340A"/>
    <w:rsid w:val="00DB2542"/>
    <w:rsid w:val="00E16C16"/>
    <w:rsid w:val="00E405EE"/>
    <w:rsid w:val="00E5434A"/>
    <w:rsid w:val="00E567F8"/>
    <w:rsid w:val="00E57B28"/>
    <w:rsid w:val="00E76D49"/>
    <w:rsid w:val="00E81AB7"/>
    <w:rsid w:val="00EA6673"/>
    <w:rsid w:val="00ED0448"/>
    <w:rsid w:val="00ED63C7"/>
    <w:rsid w:val="00EE0D44"/>
    <w:rsid w:val="00EF2A9C"/>
    <w:rsid w:val="00F43B97"/>
    <w:rsid w:val="00FE60D5"/>
    <w:rsid w:val="00FF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9EC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0D5"/>
    <w:pPr>
      <w:spacing w:before="60"/>
    </w:pPr>
    <w:rPr>
      <w:spacing w:val="10"/>
    </w:rPr>
  </w:style>
  <w:style w:type="paragraph" w:styleId="Ttulo1">
    <w:name w:val="heading 1"/>
    <w:basedOn w:val="Normal"/>
    <w:next w:val="Normal"/>
    <w:link w:val="Ttulo1Car"/>
    <w:uiPriority w:val="9"/>
    <w:qFormat/>
    <w:rsid w:val="00FE60D5"/>
    <w:pPr>
      <w:spacing w:before="0"/>
      <w:outlineLvl w:val="0"/>
    </w:pPr>
    <w:rPr>
      <w:color w:val="518EA6" w:themeColor="accent3"/>
      <w:sz w:val="100"/>
      <w:szCs w:val="1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FE60D5"/>
    <w:pPr>
      <w:spacing w:before="0" w:line="360" w:lineRule="auto"/>
    </w:pPr>
    <w:rPr>
      <w:rFonts w:asciiTheme="majorHAnsi" w:hAnsiTheme="majorHAnsi"/>
      <w:color w:val="000000" w:themeColor="text1"/>
      <w:kern w:val="44"/>
      <w:sz w:val="40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FE60D5"/>
    <w:rPr>
      <w:rFonts w:asciiTheme="majorHAnsi" w:hAnsiTheme="majorHAnsi"/>
      <w:color w:val="000000" w:themeColor="text1"/>
      <w:spacing w:val="10"/>
      <w:kern w:val="44"/>
      <w:sz w:val="40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FE60D5"/>
    <w:pPr>
      <w:spacing w:before="0"/>
    </w:pPr>
    <w:rPr>
      <w:rFonts w:asciiTheme="majorHAnsi" w:hAnsiTheme="majorHAnsi"/>
      <w:color w:val="000000" w:themeColor="text1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FE60D5"/>
    <w:rPr>
      <w:rFonts w:asciiTheme="majorHAnsi" w:hAnsiTheme="majorHAnsi"/>
      <w:color w:val="000000" w:themeColor="text1"/>
      <w:spacing w:val="10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E5434A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FE60D5"/>
    <w:rPr>
      <w:color w:val="518EA6" w:themeColor="accent3"/>
      <w:spacing w:val="10"/>
      <w:sz w:val="100"/>
      <w:szCs w:val="100"/>
    </w:rPr>
  </w:style>
  <w:style w:type="paragraph" w:styleId="Sinespaciado">
    <w:name w:val="No Spacing"/>
    <w:uiPriority w:val="1"/>
    <w:semiHidden/>
    <w:rsid w:val="00557217"/>
  </w:style>
  <w:style w:type="paragraph" w:styleId="Encabezado">
    <w:name w:val="header"/>
    <w:basedOn w:val="Normal"/>
    <w:link w:val="EncabezadoCar"/>
    <w:uiPriority w:val="99"/>
    <w:semiHidden/>
    <w:rsid w:val="001D26D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08C1"/>
    <w:rPr>
      <w:spacing w:val="10"/>
    </w:rPr>
  </w:style>
  <w:style w:type="paragraph" w:styleId="Piedepgina">
    <w:name w:val="footer"/>
    <w:basedOn w:val="Normal"/>
    <w:link w:val="PiedepginaCar"/>
    <w:uiPriority w:val="99"/>
    <w:semiHidden/>
    <w:rsid w:val="001D26D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08C1"/>
    <w:rPr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rn\AppData\Roaming\Microsoft\Templates\Certificado%20de%20participaci&#243;n.dotx" TargetMode="External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94436"/>
      </a:accent1>
      <a:accent2>
        <a:srgbClr val="F28D35"/>
      </a:accent2>
      <a:accent3>
        <a:srgbClr val="518EA6"/>
      </a:accent3>
      <a:accent4>
        <a:srgbClr val="DBD9CD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9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BFD614-2D3E-4C9E-A96A-5DDFE4632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0B1906-5552-49C2-8210-7C2CC9A9F3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5618C6-56FD-41A3-A9E9-803E8277629D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http://schemas.microsoft.com/office/infopath/2007/PartnerControls"/>
    <ds:schemaRef ds:uri="http://purl.org/dc/dcmitype/"/>
    <ds:schemaRef ds:uri="16c05727-aa75-4e4a-9b5f-8a80a1165891"/>
    <ds:schemaRef ds:uri="http://schemas.openxmlformats.org/package/2006/metadata/core-properties"/>
    <ds:schemaRef ds:uri="http://purl.org/dc/elements/1.1/"/>
    <ds:schemaRef ds:uri="230e9df3-be65-4c73-a93b-d1236ebd677e"/>
    <ds:schemaRef ds:uri="71af3243-3dd4-4a8d-8c0d-dd76da1f02a5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participación</Template>
  <TotalTime>0</TotalTime>
  <Pages>2</Pages>
  <Words>28</Words>
  <Characters>156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2025-09-18T00:31:00Z</dcterms:created>
  <dcterms:modified xsi:type="dcterms:W3CDTF">2025-09-18T00:43:00Z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