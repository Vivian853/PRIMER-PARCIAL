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FC03C6" w:rsidRPr="00A85B6F" w14:paraId="3468A5FB" w14:textId="77777777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189"/>
            </w:tblGrid>
            <w:tr w:rsidR="00FC03C6" w:rsidRPr="00A85B6F" w14:paraId="1A04548B" w14:textId="77777777" w:rsidTr="0059680C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14:paraId="61F70B90" w14:textId="18299A39" w:rsidR="00FC03C6" w:rsidRPr="00A85B6F" w:rsidRDefault="00D5763E" w:rsidP="00346ED4">
                  <w:pPr>
                    <w:pStyle w:val="Ttulo1"/>
                  </w:pPr>
                  <w:sdt>
                    <w:sdtPr>
                      <w:alias w:val="Escriba el nombre del destinatario:"/>
                      <w:tag w:val="Escriba el nombre del destinatario:"/>
                      <w:id w:val="2044861746"/>
                      <w:placeholder>
                        <w:docPart w:val="696D312DC1A247B3A1D29BAF9DB7D115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662B9E">
                        <w:t>Grupo Bimbo</w:t>
                      </w:r>
                    </w:sdtContent>
                  </w:sdt>
                </w:p>
                <w:p w14:paraId="5D8387F9" w14:textId="32579F52" w:rsidR="00FC03C6" w:rsidRPr="00E85DCB" w:rsidRDefault="00662B9E" w:rsidP="00346ED4">
                  <w:pPr>
                    <w:pStyle w:val="Ttulo2"/>
                    <w:rPr>
                      <w:rFonts w:ascii="Arial" w:hAnsi="Arial" w:cs="Arial"/>
                    </w:rPr>
                  </w:pPr>
                  <w:r w:rsidRPr="00E85DCB">
                    <w:rPr>
                      <w:rFonts w:ascii="Arial" w:hAnsi="Arial" w:cs="Arial"/>
                    </w:rPr>
                    <w:t>Administrativo contable</w:t>
                  </w:r>
                  <w:r w:rsidR="00FC03C6" w:rsidRPr="00E85DCB">
                    <w:rPr>
                      <w:rFonts w:ascii="Arial" w:hAnsi="Arial" w:cs="Arial"/>
                      <w:lang w:bidi="es-ES"/>
                    </w:rPr>
                    <w:t xml:space="preserve"> | </w:t>
                  </w:r>
                  <w:r w:rsidRPr="00E85DCB">
                    <w:rPr>
                      <w:rFonts w:ascii="Arial" w:hAnsi="Arial" w:cs="Arial"/>
                      <w:b w:val="0"/>
                      <w:bCs/>
                      <w:color w:val="001D35"/>
                      <w:sz w:val="27"/>
                      <w:szCs w:val="27"/>
                      <w:shd w:val="clear" w:color="auto" w:fill="FFFFFF"/>
                    </w:rPr>
                    <w:t>Grupo Bimbo, S.A.B. de C.V</w:t>
                  </w:r>
                  <w:r w:rsidRPr="00E85DCB">
                    <w:rPr>
                      <w:rFonts w:ascii="Arial" w:hAnsi="Arial" w:cs="Arial"/>
                      <w:color w:val="001D35"/>
                      <w:sz w:val="27"/>
                      <w:szCs w:val="27"/>
                      <w:shd w:val="clear" w:color="auto" w:fill="FFFFFF"/>
                    </w:rPr>
                    <w:t>.</w:t>
                  </w:r>
                  <w:r w:rsidR="00FC03C6" w:rsidRPr="00E85DCB">
                    <w:rPr>
                      <w:rFonts w:ascii="Arial" w:hAnsi="Arial" w:cs="Arial"/>
                      <w:lang w:bidi="es-ES"/>
                    </w:rPr>
                    <w:t xml:space="preserve"> | </w:t>
                  </w:r>
                  <w:r w:rsidRPr="00E85DCB">
                    <w:rPr>
                      <w:rFonts w:ascii="Arial" w:hAnsi="Arial" w:cs="Arial"/>
                      <w:b w:val="0"/>
                      <w:bCs/>
                      <w:color w:val="1F1F1F"/>
                      <w:szCs w:val="22"/>
                      <w:shd w:val="clear" w:color="auto" w:fill="FFFFFF"/>
                    </w:rPr>
                    <w:t>Álvaro Obregón, Ciudad de México, México</w:t>
                  </w:r>
                  <w:r w:rsidR="00FC03C6" w:rsidRPr="00E85DCB">
                    <w:rPr>
                      <w:rFonts w:ascii="Arial" w:hAnsi="Arial" w:cs="Arial"/>
                      <w:lang w:bidi="es-ES"/>
                    </w:rPr>
                    <w:t xml:space="preserve"> | </w:t>
                  </w:r>
                  <w:r w:rsidRPr="00E85DCB">
                    <w:rPr>
                      <w:rFonts w:ascii="Arial" w:hAnsi="Arial" w:cs="Arial"/>
                    </w:rPr>
                    <w:t xml:space="preserve">Ciudad de </w:t>
                  </w:r>
                  <w:r w:rsidR="00E85DCB" w:rsidRPr="00E85DCB">
                    <w:rPr>
                      <w:rFonts w:ascii="Arial" w:hAnsi="Arial" w:cs="Arial"/>
                    </w:rPr>
                    <w:t xml:space="preserve">México, </w:t>
                  </w:r>
                  <w:r w:rsidR="00E85DCB" w:rsidRPr="00E85DCB">
                    <w:rPr>
                      <w:rStyle w:val="w8qarf"/>
                      <w:rFonts w:ascii="Arial" w:hAnsi="Arial" w:cs="Arial"/>
                      <w:b w:val="0"/>
                      <w:bCs/>
                      <w:color w:val="1F1F1F"/>
                      <w:sz w:val="21"/>
                      <w:szCs w:val="21"/>
                      <w:shd w:val="clear" w:color="auto" w:fill="FFFFFF"/>
                    </w:rPr>
                    <w:t>01000</w:t>
                  </w:r>
                </w:p>
              </w:tc>
            </w:tr>
            <w:tr w:rsidR="00FC03C6" w:rsidRPr="00A85B6F" w14:paraId="426C7AA8" w14:textId="77777777" w:rsidTr="0059680C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14:paraId="332C205A" w14:textId="72A7425A" w:rsidR="00FC03C6" w:rsidRDefault="00662B9E" w:rsidP="00346ED4">
                  <w:pPr>
                    <w:pStyle w:val="Fecha"/>
                  </w:pPr>
                  <w:r>
                    <w:t>09</w:t>
                  </w:r>
                  <w:r w:rsidR="00E85DCB">
                    <w:t xml:space="preserve"> de septiembre </w:t>
                  </w:r>
                  <w:r>
                    <w:t>2025</w:t>
                  </w:r>
                </w:p>
                <w:p w14:paraId="3EE1FDF4" w14:textId="6BDC7D7E" w:rsidR="00FC03C6" w:rsidRDefault="00FC03C6" w:rsidP="00346ED4">
                  <w:pPr>
                    <w:pStyle w:val="Saludo"/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Estimado/a </w:t>
                  </w:r>
                  <w:sdt>
                    <w:sdtPr>
                      <w:alias w:val="Escriba el nombre del destinatario:"/>
                      <w:tag w:val="Escriba el nombre del destinatario:"/>
                      <w:id w:val="-326743932"/>
                      <w:placeholder>
                        <w:docPart w:val="CB2A9872D38549A5B98EA505F79BF04D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662B9E">
                        <w:t>Grupo Bimbo</w:t>
                      </w:r>
                    </w:sdtContent>
                  </w:sdt>
                  <w:r>
                    <w:rPr>
                      <w:lang w:bidi="es-ES"/>
                    </w:rPr>
                    <w:t>:</w:t>
                  </w:r>
                </w:p>
                <w:p w14:paraId="04C74A9B" w14:textId="4F33B59C" w:rsidR="00662B9E" w:rsidRDefault="00662B9E" w:rsidP="00662B9E">
                  <w:p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Realizo esta carta de presentación para poder solicitar la vacante en el puesto de administrativo contable.</w:t>
                  </w:r>
                </w:p>
                <w:p w14:paraId="7EA01859" w14:textId="463F1C03" w:rsidR="00FC03C6" w:rsidRDefault="00662B9E" w:rsidP="00662B9E">
                  <w:p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Buscando poder desempeñarme en la empresa en base a mis conocimientos, habilidades, etc.</w:t>
                  </w:r>
                </w:p>
                <w:p w14:paraId="7E227195" w14:textId="30AF3C05" w:rsidR="00662B9E" w:rsidRDefault="00662B9E" w:rsidP="00662B9E">
                  <w:p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Si logro conseguir el puesto tengan por seguro que me desempeñare adecuadamente </w:t>
                  </w:r>
                  <w:r w:rsidR="00E85DCB">
                    <w:rPr>
                      <w:lang w:bidi="es-ES"/>
                    </w:rPr>
                    <w:t>dentro de la empresa, buscando siempre mejorar e innovar a Grupo Bimbo.</w:t>
                  </w:r>
                </w:p>
                <w:p w14:paraId="4D9E4DE7" w14:textId="0940EB40" w:rsidR="00E85DCB" w:rsidRDefault="00E85DCB" w:rsidP="00662B9E">
                  <w:r>
                    <w:rPr>
                      <w:lang w:bidi="es-ES"/>
                    </w:rPr>
                    <w:t>Muchas gracias por su atención y espero su respuesta.</w:t>
                  </w:r>
                </w:p>
                <w:p w14:paraId="5ED2FD13" w14:textId="77777777" w:rsidR="00FC03C6" w:rsidRDefault="00D5763E" w:rsidP="00346ED4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1167130124"/>
                      <w:placeholder>
                        <w:docPart w:val="870D06EF0F43452098A07EB25AA17E7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="00FC03C6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-1411686888"/>
                    <w:placeholder>
                      <w:docPart w:val="9849D7513947449D86C956B04467C889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14:paraId="5F43ADB9" w14:textId="46141AD7" w:rsidR="00FC03C6" w:rsidRPr="006C6A07" w:rsidRDefault="00662B9E" w:rsidP="00346ED4">
                      <w:pPr>
                        <w:pStyle w:val="Firma"/>
                      </w:pPr>
                      <w:proofErr w:type="spellStart"/>
                      <w:r>
                        <w:t>Ramirez</w:t>
                      </w:r>
                      <w:proofErr w:type="spellEnd"/>
                      <w:r>
                        <w:t xml:space="preserve"> </w:t>
                      </w:r>
                      <w:r w:rsidR="00E85DCB">
                        <w:t xml:space="preserve">Cienfuegos Vivian Edurne </w:t>
                      </w:r>
                    </w:p>
                  </w:sdtContent>
                </w:sdt>
              </w:tc>
            </w:tr>
          </w:tbl>
          <w:p w14:paraId="56AA60D0" w14:textId="77777777" w:rsidR="00FC03C6" w:rsidRPr="00A85B6F" w:rsidRDefault="00FC03C6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378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378"/>
            </w:tblGrid>
            <w:tr w:rsidR="00FC03C6" w:rsidRPr="00A85B6F" w14:paraId="3DAA4A2D" w14:textId="77777777" w:rsidTr="00662B9E">
              <w:trPr>
                <w:trHeight w:hRule="exact" w:val="218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6150E6F9" w14:textId="77777777" w:rsidR="00FC03C6" w:rsidRPr="00A85B6F" w:rsidRDefault="00D5763E" w:rsidP="00346ED4">
                  <w:pPr>
                    <w:pStyle w:val="Ttulo1"/>
                  </w:pPr>
                  <w:sdt>
                    <w:sdtPr>
                      <w:alias w:val="Contacto:"/>
                      <w:tag w:val="Contacto:"/>
                      <w:id w:val="319159961"/>
                      <w:placeholder>
                        <w:docPart w:val="E6E8507B44444B938ACDC6839DD5DB8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rPr>
                          <w:lang w:bidi="es-ES"/>
                        </w:rPr>
                        <w:t>Contacto</w:t>
                      </w:r>
                    </w:sdtContent>
                  </w:sdt>
                </w:p>
                <w:p w14:paraId="77B9CF5F" w14:textId="4CB3916C" w:rsidR="00FC03C6" w:rsidRPr="00FC03C6" w:rsidRDefault="00662B9E" w:rsidP="00FC03C6">
                  <w:pPr>
                    <w:pStyle w:val="Ttulo2"/>
                  </w:pPr>
                  <w:r>
                    <w:t>Los héroes Tecámac</w:t>
                  </w:r>
                </w:p>
                <w:p w14:paraId="2E556573" w14:textId="3FC7B3E2" w:rsidR="00FC03C6" w:rsidRPr="00FC03C6" w:rsidRDefault="00662B9E" w:rsidP="00FC03C6">
                  <w:pPr>
                    <w:pStyle w:val="Ttulo2"/>
                  </w:pPr>
                  <w:r>
                    <w:t>Tecámac 55764</w:t>
                  </w:r>
                </w:p>
                <w:p w14:paraId="1D21C306" w14:textId="74D11910" w:rsidR="00FC03C6" w:rsidRPr="00FC03C6" w:rsidRDefault="00662B9E" w:rsidP="00FC03C6">
                  <w:pPr>
                    <w:pStyle w:val="Ttulo2"/>
                  </w:pPr>
                  <w:r>
                    <w:t>vivianramirez290@gmail.com</w:t>
                  </w:r>
                </w:p>
                <w:p w14:paraId="33437347" w14:textId="225F4075" w:rsidR="00FC03C6" w:rsidRPr="00FC03C6" w:rsidRDefault="00662B9E" w:rsidP="00FC03C6">
                  <w:pPr>
                    <w:pStyle w:val="Ttulo2"/>
                  </w:pPr>
                  <w:r>
                    <w:t>5511869885</w:t>
                  </w:r>
                </w:p>
              </w:tc>
            </w:tr>
          </w:tbl>
          <w:p w14:paraId="48EC82F4" w14:textId="77777777" w:rsidR="00FC03C6" w:rsidRPr="00A85B6F" w:rsidRDefault="00FC03C6" w:rsidP="00346ED4"/>
        </w:tc>
      </w:tr>
    </w:tbl>
    <w:p w14:paraId="2DB451C5" w14:textId="77777777" w:rsidR="00BA1C17" w:rsidRPr="00FC03C6" w:rsidRDefault="00BA1C17" w:rsidP="00FC03C6"/>
    <w:sectPr w:rsidR="00BA1C17" w:rsidRPr="00FC03C6" w:rsidSect="00EB396B">
      <w:footerReference w:type="default" r:id="rId11"/>
      <w:headerReference w:type="first" r:id="rId12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BAD7" w14:textId="77777777" w:rsidR="00D5763E" w:rsidRDefault="00D5763E" w:rsidP="004A7542">
      <w:pPr>
        <w:spacing w:after="0" w:line="240" w:lineRule="auto"/>
      </w:pPr>
      <w:r>
        <w:separator/>
      </w:r>
    </w:p>
  </w:endnote>
  <w:endnote w:type="continuationSeparator" w:id="0">
    <w:p w14:paraId="57D8CBF4" w14:textId="77777777" w:rsidR="00D5763E" w:rsidRDefault="00D5763E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479" w14:textId="77777777"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A1C1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31EA0" w14:textId="77777777" w:rsidR="00D5763E" w:rsidRDefault="00D5763E" w:rsidP="004A7542">
      <w:pPr>
        <w:spacing w:after="0" w:line="240" w:lineRule="auto"/>
      </w:pPr>
      <w:r>
        <w:separator/>
      </w:r>
    </w:p>
  </w:footnote>
  <w:footnote w:type="continuationSeparator" w:id="0">
    <w:p w14:paraId="4E405005" w14:textId="77777777" w:rsidR="00D5763E" w:rsidRDefault="00D5763E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scriba su nombre:"/>
      <w:tag w:val="Escriba su nombre:"/>
      <w:id w:val="894705151"/>
      <w:placeholde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14:paraId="7CEA0A70" w14:textId="6C44C147" w:rsidR="00315E92" w:rsidRDefault="00E85DCB">
        <w:pPr>
          <w:pStyle w:val="Encabezado"/>
        </w:pPr>
        <w:r>
          <w:t xml:space="preserve">Ramirez Cienfuegos Vivian Edurne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9E"/>
    <w:rsid w:val="00011C73"/>
    <w:rsid w:val="000B7692"/>
    <w:rsid w:val="000E568C"/>
    <w:rsid w:val="000F138F"/>
    <w:rsid w:val="00210152"/>
    <w:rsid w:val="00293B83"/>
    <w:rsid w:val="002D075C"/>
    <w:rsid w:val="00315E92"/>
    <w:rsid w:val="003160AF"/>
    <w:rsid w:val="00367C87"/>
    <w:rsid w:val="0038036D"/>
    <w:rsid w:val="00396B97"/>
    <w:rsid w:val="00436370"/>
    <w:rsid w:val="004A7542"/>
    <w:rsid w:val="0059680C"/>
    <w:rsid w:val="005C0304"/>
    <w:rsid w:val="006450A9"/>
    <w:rsid w:val="00662B9E"/>
    <w:rsid w:val="006A3CE7"/>
    <w:rsid w:val="00775AD5"/>
    <w:rsid w:val="007A28FB"/>
    <w:rsid w:val="008901F5"/>
    <w:rsid w:val="009A61FA"/>
    <w:rsid w:val="00B01A16"/>
    <w:rsid w:val="00B077D9"/>
    <w:rsid w:val="00B448CC"/>
    <w:rsid w:val="00BA1C17"/>
    <w:rsid w:val="00C43682"/>
    <w:rsid w:val="00D5763E"/>
    <w:rsid w:val="00E85DCB"/>
    <w:rsid w:val="00EB396B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267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38F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396B97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B97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96B97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6B97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3C6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12"/>
    <w:qFormat/>
    <w:rsid w:val="00FC03C6"/>
    <w:pPr>
      <w:spacing w:after="120"/>
    </w:pPr>
  </w:style>
  <w:style w:type="character" w:customStyle="1" w:styleId="SaludoCar">
    <w:name w:val="Saludo Car"/>
    <w:basedOn w:val="Fuentedeprrafopredeter"/>
    <w:link w:val="Saludo"/>
    <w:uiPriority w:val="12"/>
    <w:rsid w:val="00FC03C6"/>
  </w:style>
  <w:style w:type="paragraph" w:styleId="Cierre">
    <w:name w:val="Closing"/>
    <w:basedOn w:val="Normal"/>
    <w:next w:val="Firma"/>
    <w:link w:val="CierreCar"/>
    <w:uiPriority w:val="13"/>
    <w:qFormat/>
    <w:rsid w:val="00FC03C6"/>
    <w:pPr>
      <w:spacing w:before="360" w:after="12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FC03C6"/>
  </w:style>
  <w:style w:type="paragraph" w:styleId="Firma">
    <w:name w:val="Signature"/>
    <w:basedOn w:val="Normal"/>
    <w:next w:val="Normal"/>
    <w:link w:val="FirmaCar"/>
    <w:uiPriority w:val="14"/>
    <w:qFormat/>
    <w:rsid w:val="00FC03C6"/>
    <w:pPr>
      <w:spacing w:after="12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FC03C6"/>
  </w:style>
  <w:style w:type="paragraph" w:styleId="Fecha">
    <w:name w:val="Date"/>
    <w:basedOn w:val="Normal"/>
    <w:next w:val="Normal"/>
    <w:link w:val="FechaCar"/>
    <w:uiPriority w:val="11"/>
    <w:qFormat/>
    <w:rsid w:val="00FC03C6"/>
    <w:pPr>
      <w:spacing w:after="560"/>
    </w:pPr>
  </w:style>
  <w:style w:type="character" w:customStyle="1" w:styleId="FechaCar">
    <w:name w:val="Fecha Car"/>
    <w:basedOn w:val="Fuentedeprrafopredeter"/>
    <w:link w:val="Fecha"/>
    <w:uiPriority w:val="11"/>
    <w:rsid w:val="00FC03C6"/>
  </w:style>
  <w:style w:type="character" w:customStyle="1" w:styleId="Ttulo9Car">
    <w:name w:val="Título 9 Car"/>
    <w:basedOn w:val="Fuentedeprrafopredeter"/>
    <w:link w:val="Ttulo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  <w:style w:type="character" w:customStyle="1" w:styleId="w8qarf">
    <w:name w:val="w8qarf"/>
    <w:basedOn w:val="Fuentedeprrafopredeter"/>
    <w:rsid w:val="00662B9E"/>
  </w:style>
  <w:style w:type="character" w:customStyle="1" w:styleId="lrzxr">
    <w:name w:val="lrzxr"/>
    <w:basedOn w:val="Fuentedeprrafopredeter"/>
    <w:rsid w:val="00662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Carta%20de%20presentaci&#243;n%20impoluta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6D312DC1A247B3A1D29BAF9DB7D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76E52-2A07-48EF-925D-78D41DCF6A8F}"/>
      </w:docPartPr>
      <w:docPartBody>
        <w:p w:rsidR="00000000" w:rsidRDefault="0014517C">
          <w:pPr>
            <w:pStyle w:val="696D312DC1A247B3A1D29BAF9DB7D115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CB2A9872D38549A5B98EA505F79BF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30398-DB9A-4BA1-B4DA-7D35DDE4BD83}"/>
      </w:docPartPr>
      <w:docPartBody>
        <w:p w:rsidR="00000000" w:rsidRDefault="0014517C">
          <w:pPr>
            <w:pStyle w:val="CB2A9872D38549A5B98EA505F79BF04D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870D06EF0F43452098A07EB25AA17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56341-E9FB-4D49-9C3E-2CD1E28FA456}"/>
      </w:docPartPr>
      <w:docPartBody>
        <w:p w:rsidR="00000000" w:rsidRDefault="0014517C">
          <w:pPr>
            <w:pStyle w:val="870D06EF0F43452098A07EB25AA17E76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9849D7513947449D86C956B04467C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70A3C-9392-4AAC-819F-2F210A8C1D55}"/>
      </w:docPartPr>
      <w:docPartBody>
        <w:p w:rsidR="00000000" w:rsidRDefault="0014517C">
          <w:pPr>
            <w:pStyle w:val="9849D7513947449D86C956B04467C889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E6E8507B44444B938ACDC6839DD5D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175C-C047-4118-87AD-76022FED4FFC}"/>
      </w:docPartPr>
      <w:docPartBody>
        <w:p w:rsidR="00000000" w:rsidRDefault="0014517C">
          <w:pPr>
            <w:pStyle w:val="E6E8507B44444B938ACDC6839DD5DB89"/>
          </w:pPr>
          <w:r>
            <w:rPr>
              <w:lang w:bidi="es-ES"/>
            </w:rPr>
            <w:t>Contacto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7C"/>
    <w:rsid w:val="0014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6D312DC1A247B3A1D29BAF9DB7D115">
    <w:name w:val="696D312DC1A247B3A1D29BAF9DB7D115"/>
  </w:style>
  <w:style w:type="paragraph" w:customStyle="1" w:styleId="7111361015AB480084000863EA288193">
    <w:name w:val="7111361015AB480084000863EA288193"/>
  </w:style>
  <w:style w:type="paragraph" w:customStyle="1" w:styleId="D9FD21A5CC234BC7BBD04C8998BC4DC4">
    <w:name w:val="D9FD21A5CC234BC7BBD04C8998BC4DC4"/>
  </w:style>
  <w:style w:type="paragraph" w:customStyle="1" w:styleId="445873A38791425F9011B2E7CB6C5360">
    <w:name w:val="445873A38791425F9011B2E7CB6C5360"/>
  </w:style>
  <w:style w:type="paragraph" w:customStyle="1" w:styleId="7DAAAE10F60E48A0A16EAE92A32467DD">
    <w:name w:val="7DAAAE10F60E48A0A16EAE92A32467DD"/>
  </w:style>
  <w:style w:type="paragraph" w:customStyle="1" w:styleId="6081C1FE602242A8A9208A1A8D9CCA66">
    <w:name w:val="6081C1FE602242A8A9208A1A8D9CCA66"/>
  </w:style>
  <w:style w:type="paragraph" w:customStyle="1" w:styleId="CB2A9872D38549A5B98EA505F79BF04D">
    <w:name w:val="CB2A9872D38549A5B98EA505F79BF04D"/>
  </w:style>
  <w:style w:type="paragraph" w:customStyle="1" w:styleId="ADA5A0B3FB0A40F9920D85D1BFAC8453">
    <w:name w:val="ADA5A0B3FB0A40F9920D85D1BFAC8453"/>
  </w:style>
  <w:style w:type="paragraph" w:customStyle="1" w:styleId="870D06EF0F43452098A07EB25AA17E76">
    <w:name w:val="870D06EF0F43452098A07EB25AA17E76"/>
  </w:style>
  <w:style w:type="paragraph" w:customStyle="1" w:styleId="9849D7513947449D86C956B04467C889">
    <w:name w:val="9849D7513947449D86C956B04467C889"/>
  </w:style>
  <w:style w:type="paragraph" w:customStyle="1" w:styleId="E6E8507B44444B938ACDC6839DD5DB89">
    <w:name w:val="E6E8507B44444B938ACDC6839DD5DB89"/>
  </w:style>
  <w:style w:type="paragraph" w:customStyle="1" w:styleId="DE85D36168B944F6AED2264AE93AD3E7">
    <w:name w:val="DE85D36168B944F6AED2264AE93AD3E7"/>
  </w:style>
  <w:style w:type="paragraph" w:customStyle="1" w:styleId="57250F2ADDBE4FBB99A3780B35210C61">
    <w:name w:val="57250F2ADDBE4FBB99A3780B35210C61"/>
  </w:style>
  <w:style w:type="paragraph" w:customStyle="1" w:styleId="F451E0E031D84E3797CB8B9558E69AD5">
    <w:name w:val="F451E0E031D84E3797CB8B9558E69AD5"/>
  </w:style>
  <w:style w:type="paragraph" w:customStyle="1" w:styleId="CB76BA004322484A91E10F3A4B9BE130">
    <w:name w:val="CB76BA004322484A91E10F3A4B9BE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overPageProperties xmlns="http://schemas.microsoft.com/office/2006/coverPageProps">
  <PublishDate/>
  <Abstract/>
  <CompanyAddress/>
  <CompanyPhone/>
  <CompanyFax>Grupo Bimbo</CompanyFax>
  <CompanyEmail/>
</CoverPageProperties>
</file>

<file path=customXml/itemProps1.xml><?xml version="1.0" encoding="utf-8"?>
<ds:datastoreItem xmlns:ds="http://schemas.openxmlformats.org/officeDocument/2006/customXml" ds:itemID="{104D6BB8-742C-48D9-BBB0-D3D5FA3CB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F9AE55-15C4-43C0-B507-DB6E23DBC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46C6E8-CC13-416F-A246-7F474A39ED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impoluta diseñada por MOO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Ramirez Cienfuegos Vivian Edurne</cp:keywords>
  <dc:description/>
  <cp:lastModifiedBy/>
  <cp:revision>1</cp:revision>
  <dcterms:created xsi:type="dcterms:W3CDTF">2025-09-09T16:08:00Z</dcterms:created>
  <dcterms:modified xsi:type="dcterms:W3CDTF">2025-09-09T16:26:00Z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